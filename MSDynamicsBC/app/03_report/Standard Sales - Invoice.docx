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0F0DF-CFF2-49D0-8723-A5AD8273270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