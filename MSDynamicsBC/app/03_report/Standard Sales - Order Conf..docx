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7C1F3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>
            <w:pPr>
              <w:pStyle w:val="NoSpacing"/>
              <w:jc w:val="right"/>
            </w:pPr>
          </w:p>
        </w:tc>
      </w:tr>
    </w:tbl>
    <w:p w:rsidRPr="00675FB4" w:rsidR="00245B0E" w:rsidP="00E33456" w:rsidRDefault="00245B0E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>
        <w:sdt>
          <w:sdtPr>
            <w:rPr>
              <w:lang w:val="da-DK"/>
            </w:rPr>
            <w:alias w:val="#Nav: /Header/YourReference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YourReference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>
        <w:sdt>
          <w:sdtPr>
            <w:alias w:val="#Nav: /Header/YourReference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YourReference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698CEE62-D454-4755-B874-1C16AD01E098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bookmarkStart w:name="_GoBack" w:displacedByCustomXml="next" w:id="0"/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98CEE62-D454-4755-B874-1C16AD01E098}"/>
                <w:text/>
              </w:sdtPr>
              <w:sdtContent>
                <w:p w:rsidR="00654762" w:rsidP="00654762" w:rsidRDefault="00654762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  <w:bookmarkEnd w:displacedByCustomXml="next" w:id="0"/>
          </w:sdtContent>
        </w:sdt>
      </w:sdtContent>
    </w:sdt>
    <w:p w:rsidRPr="00E33456" w:rsidR="009C75FB" w:rsidP="00676789" w:rsidRDefault="009C75FB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654762" w:rsidRDefault="008350A8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>
        <w:trPr>
          <w:trHeight w:val="227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654762" w:rsidRDefault="008350A8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654762" w:rsidRDefault="008350A8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>
        <w:trPr>
          <w:trHeight w:val="113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>
            <w:pPr>
              <w:pStyle w:val="NoSpacing"/>
            </w:pPr>
          </w:p>
        </w:tc>
      </w:tr>
      <w:tr w:rsidRPr="008350A8" w:rsidR="008350A8" w:rsidTr="00826088">
        <w:trPr>
          <w:trHeight w:val="227"/>
        </w:trPr>
        <w:tc>
          <w:tcPr>
            <w:tcW w:w="954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35" w:rsidP="00E40C63" w:rsidRDefault="007C1F35">
      <w:pPr>
        <w:spacing w:after="0"/>
      </w:pPr>
      <w:r>
        <w:separator/>
      </w:r>
    </w:p>
  </w:endnote>
  <w:endnote w:type="continuationSeparator" w:id="0">
    <w:p w:rsidR="007C1F35" w:rsidP="00E40C63" w:rsidRDefault="007C1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>
      <w:tc>
        <w:tcPr>
          <w:tcW w:w="2551" w:type="dxa"/>
        </w:tcPr>
        <w:p w:rsidR="001D5AC3" w:rsidP="002F0999" w:rsidRDefault="007C1F35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35" w:rsidP="00E40C63" w:rsidRDefault="007C1F35">
      <w:pPr>
        <w:spacing w:after="0"/>
      </w:pPr>
      <w:r>
        <w:separator/>
      </w:r>
    </w:p>
  </w:footnote>
  <w:footnote w:type="continuationSeparator" w:id="0">
    <w:p w:rsidR="007C1F35" w:rsidP="00E40C63" w:rsidRDefault="007C1F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7C1F3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C1F35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2604C3">
              <w:rPr>
                <w:noProof/>
              </w:rPr>
              <w:t>2</w:t>
            </w:r>
          </w:fldSimple>
        </w:p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>
      <w:tc>
        <w:tcPr>
          <w:tcW w:w="5098" w:type="dxa"/>
        </w:tcPr>
        <w:p w:rsidRPr="0026269B" w:rsidR="002F2688" w:rsidP="002F2688" w:rsidRDefault="007C1F35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7C1F35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604C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604C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F2688" w:rsidP="002F2688" w:rsidRDefault="002F2688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20C2BDEC" wp14:editId="69FCCDC4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000000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000000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901D68"/>
    <w:rsid w:val="00930259"/>
    <w:rsid w:val="00A97C90"/>
    <w:rsid w:val="00B56AF6"/>
    <w:rsid w:val="00D05ADC"/>
    <w:rsid w:val="00D72C86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512A0-7D0D-4AA0-B885-4362F7BF6F04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29606D77-A744-48FA-A1F4-E1CD2670480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2017-06-08T09:03:13.1959385Z</dcterms:created>
  <dcterms:modified xsi:type="dcterms:W3CDTF">2017-06-08T09:03:13.1959385Z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