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4.xml" Id="Rc246b8eb27884a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