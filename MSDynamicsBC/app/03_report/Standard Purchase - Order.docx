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u r r R e p P a g e N o > C u r r R e p P a g e N o < / C u r r R e p P a g e N o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53DA-C3F2-4CE6-8EDE-11DD994976F7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