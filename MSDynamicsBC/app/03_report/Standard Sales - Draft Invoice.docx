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5A2543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A2543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5A2543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A2543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5A2543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A2543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5A2543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A2543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5A2543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A2543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5A2543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A2543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5A2543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A2543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proofErr w:type="spellStart"/>
                <w:r w:rsidRPr="00245B0E" w:rsidR="005C273C">
                  <w:rPr>
                    <w:lang w:val="da-DK"/>
                  </w:rPr>
                  <w:t>CompanyLegalOffice_Lbl</w:t>
                </w:r>
                <w:proofErr w:type="spellEnd"/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proofErr w:type="spellStart"/>
                <w:r w:rsidRPr="00245B0E" w:rsidR="005C273C">
                  <w:rPr>
                    <w:lang w:val="da-DK"/>
                  </w:rPr>
                  <w:t>CompanyLegalOffice</w:t>
                </w:r>
                <w:proofErr w:type="spellEnd"/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proofErr w:type="spellStart"/>
                <w:r>
                  <w:rPr>
                    <w:lang w:val="da-DK"/>
                  </w:rPr>
                  <w:t>YourReference</w:t>
                </w:r>
                <w:proofErr w:type="spellEnd"/>
                <w:r>
                  <w:rPr>
                    <w:lang w:val="da-DK"/>
                  </w:rPr>
                  <w:t>__</w:t>
                </w:r>
                <w:proofErr w:type="spellStart"/>
                <w:r>
                  <w:rPr>
                    <w:lang w:val="da-DK"/>
                  </w:rPr>
                  <w:t>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5A2543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proofErr w:type="spellStart"/>
                <w:r w:rsidRPr="00245B0E" w:rsidR="005C273C">
                  <w:rPr>
                    <w:lang w:val="da-DK"/>
                  </w:rPr>
                  <w:t>YourReference</w:t>
                </w:r>
                <w:proofErr w:type="spellEnd"/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proofErr w:type="spellStart"/>
                <w:r w:rsidRPr="00245B0E">
                  <w:rPr>
                    <w:lang w:val="da-DK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proofErr w:type="spellStart"/>
                <w:r w:rsidRPr="00982950">
                  <w:rPr>
                    <w:lang w:val="da-DK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proofErr w:type="spellStart"/>
                <w:r w:rsidRPr="00982950">
                  <w:rPr>
                    <w:lang w:val="da-DK"/>
                  </w:rPr>
                  <w:t>ShipmentMethodDescription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AF7338" w:rsidRDefault="001F12B5" w14:paraId="39B0E562" w14:textId="77777777">
                  <w:pPr>
                    <w:pStyle w:val="NoSpacing"/>
                  </w:pPr>
                  <w:proofErr w:type="spellStart"/>
                  <w:r>
                    <w:rPr>
                      <w:lang w:val="da-DK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AF7338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AF7338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A2543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AF7338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AF7338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AF7338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AF7338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AF7338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AF7338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AF7338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7BEC98CE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543" w:rsidP="00E40C63" w:rsidRDefault="005A2543" w14:paraId="6B73DE67" w14:textId="77777777">
      <w:pPr>
        <w:spacing w:after="0"/>
      </w:pPr>
      <w:r>
        <w:separator/>
      </w:r>
    </w:p>
  </w:endnote>
  <w:endnote w:type="continuationSeparator" w:id="0">
    <w:p w:rsidR="005A2543" w:rsidP="00E40C63" w:rsidRDefault="005A2543" w14:paraId="36C9D26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proofErr w:type="spellStart"/>
              <w:r w:rsidRPr="00543913">
                <w:rPr>
                  <w:lang w:val="da-DK"/>
                </w:rPr>
                <w:t>CompanyLegalStatement</w:t>
              </w:r>
              <w:proofErr w:type="spellEnd"/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proofErr w:type="spellStart"/>
              <w:r w:rsidRPr="00543913">
                <w:rPr>
                  <w:lang w:val="da-DK"/>
                </w:rPr>
                <w:t>CompanyLegalStatement</w:t>
              </w:r>
              <w:proofErr w:type="spellEnd"/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proofErr w:type="spellStart"/>
              <w:r w:rsidRPr="00543913">
                <w:rPr>
                  <w:lang w:val="da-DK"/>
                </w:rPr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proofErr w:type="spellStart"/>
              <w:r w:rsidRPr="00543913">
                <w:rPr>
                  <w:lang w:val="da-DK"/>
                </w:rPr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proofErr w:type="spellStart"/>
              <w:r>
                <w:rPr>
                  <w:lang w:val="da-DK"/>
                </w:rPr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proofErr w:type="spellStart"/>
              <w:r>
                <w:rPr>
                  <w:lang w:val="da-DK"/>
                </w:rPr>
                <w:t>CompanyEMail</w:t>
              </w:r>
              <w:proofErr w:type="spellEnd"/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543" w:rsidP="00E40C63" w:rsidRDefault="005A2543" w14:paraId="2288C2A7" w14:textId="77777777">
      <w:pPr>
        <w:spacing w:after="0"/>
      </w:pPr>
      <w:r>
        <w:separator/>
      </w:r>
    </w:p>
  </w:footnote>
  <w:footnote w:type="continuationSeparator" w:id="0">
    <w:p w:rsidR="005A2543" w:rsidP="00E40C63" w:rsidRDefault="005A2543" w14:paraId="66FF9E7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5A2543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A2543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A2543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5A2543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5A2543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5A2543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A459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A459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  <w:bookmarkStart w:name="_GoBack" w:id="0"/>
          <w:bookmarkEnd w:id="0"/>
        </w:p>
      </w:tc>
      <w:tc>
        <w:tcPr>
          <w:tcW w:w="2500" w:type="pct"/>
        </w:tcPr>
        <w:p w:rsidR="005C273C" w:rsidP="00DC6F05" w:rsidRDefault="005A2543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A00F8"/>
    <w:rsid w:val="003219F4"/>
    <w:rsid w:val="00401A56"/>
    <w:rsid w:val="00401A72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19F4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4F2E-0FFC-4878-8DB9-8A197F473465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6F0B996A-6166-484E-A9AB-E023F9DBC23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2018-02-21T10:32:52.3497098Z</dcterms:created>
  <dcterms:modified xsi:type="dcterms:W3CDTF">2018-02-21T10:32:52.3497098Z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